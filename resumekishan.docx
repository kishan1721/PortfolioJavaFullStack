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1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519"/>
        <w:gridCol w:w="6818"/>
      </w:tblGrid>
      <w:tr w:rsidR="006D409C" w14:paraId="39A71469" w14:textId="77777777" w:rsidTr="00B269D2">
        <w:trPr>
          <w:trHeight w:val="813"/>
        </w:trPr>
        <w:tc>
          <w:tcPr>
            <w:tcW w:w="4554" w:type="dxa"/>
            <w:vMerge w:val="restart"/>
            <w:tcMar>
              <w:left w:w="360" w:type="dxa"/>
            </w:tcMar>
            <w:vAlign w:val="bottom"/>
          </w:tcPr>
          <w:p w14:paraId="2957115E" w14:textId="3E24ACBC" w:rsidR="006D409C" w:rsidRDefault="00316843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038343" wp14:editId="41CF6872">
                  <wp:extent cx="2095500" cy="19481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76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6EC7E11" wp14:editId="4EA633E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-187325</wp:posOffset>
                      </wp:positionV>
                      <wp:extent cx="2316480" cy="2354580"/>
                      <wp:effectExtent l="0" t="0" r="26670" b="2667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6480" cy="23545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7065A7" id="Rectangle: Rounded Corners 10" o:spid="_x0000_s1026" style="position:absolute;margin-left:-1.8pt;margin-top:-14.75pt;width:182.4pt;height:18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" fillcolor="#31521b [1605]" strokecolor="#51c3f9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9" w:type="dxa"/>
            <w:shd w:val="clear" w:color="auto" w:fill="31521B" w:themeFill="accent2" w:themeFillShade="80"/>
          </w:tcPr>
          <w:p w14:paraId="0C41FDC0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7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FC3BB75C80A84BD7A8BFD8C006720A0A"/>
              </w:placeholder>
              <w:temporary/>
              <w:showingPlcHdr/>
              <w15:appearance w15:val="hidden"/>
            </w:sdtPr>
            <w:sdtContent>
              <w:p w14:paraId="5AB05483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210D2AD" w14:textId="77777777" w:rsidTr="00B269D2">
        <w:trPr>
          <w:trHeight w:val="2277"/>
        </w:trPr>
        <w:tc>
          <w:tcPr>
            <w:tcW w:w="4554" w:type="dxa"/>
            <w:vMerge/>
            <w:tcMar>
              <w:left w:w="360" w:type="dxa"/>
            </w:tcMar>
            <w:vAlign w:val="bottom"/>
          </w:tcPr>
          <w:p w14:paraId="59C6CC6C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9" w:type="dxa"/>
            <w:tcMar>
              <w:left w:w="0" w:type="dxa"/>
              <w:right w:w="0" w:type="dxa"/>
            </w:tcMar>
          </w:tcPr>
          <w:p w14:paraId="3A9D21A1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A33AB6" wp14:editId="6C1003CC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32492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A33AB6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C32492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7" w:type="dxa"/>
          </w:tcPr>
          <w:p w14:paraId="391FE186" w14:textId="5BA2DEBB" w:rsidR="006D409C" w:rsidRPr="00F4523F" w:rsidRDefault="006E4BB8" w:rsidP="006E4BB8">
            <w:pPr>
              <w:pStyle w:val="ListParagraph"/>
              <w:numPr>
                <w:ilvl w:val="0"/>
                <w:numId w:val="3"/>
              </w:numPr>
              <w:rPr>
                <w:b/>
                <w:color w:val="1E5E70" w:themeColor="accent5" w:themeShade="80"/>
                <w:sz w:val="28"/>
                <w:szCs w:val="28"/>
              </w:rPr>
            </w:pPr>
            <w:r w:rsidRPr="00F4523F">
              <w:rPr>
                <w:b/>
                <w:color w:val="1E5E70" w:themeColor="accent5" w:themeShade="80"/>
                <w:sz w:val="28"/>
                <w:szCs w:val="28"/>
              </w:rPr>
              <w:t>Bachelor Of Technology, Computer Science Engineering</w:t>
            </w:r>
          </w:p>
          <w:p w14:paraId="2930BD09" w14:textId="77777777" w:rsidR="006E4BB8" w:rsidRPr="0011587E" w:rsidRDefault="006E4BB8" w:rsidP="00776643">
            <w:pPr>
              <w:rPr>
                <w:sz w:val="24"/>
              </w:rPr>
            </w:pPr>
            <w:r>
              <w:t xml:space="preserve">              </w:t>
            </w:r>
            <w:r w:rsidRPr="0011587E">
              <w:rPr>
                <w:sz w:val="24"/>
              </w:rPr>
              <w:t xml:space="preserve">Lovely Professional University (LPU), </w:t>
            </w:r>
          </w:p>
          <w:p w14:paraId="7714C75F" w14:textId="1EF0CF3F" w:rsidR="006E4BB8" w:rsidRPr="0011587E" w:rsidRDefault="006E4BB8" w:rsidP="00776643">
            <w:pPr>
              <w:rPr>
                <w:sz w:val="24"/>
              </w:rPr>
            </w:pPr>
            <w:r w:rsidRPr="0011587E">
              <w:rPr>
                <w:sz w:val="24"/>
              </w:rPr>
              <w:t xml:space="preserve">             Jalandhar</w:t>
            </w:r>
          </w:p>
          <w:p w14:paraId="7783853C" w14:textId="43BA0252" w:rsidR="006D409C" w:rsidRPr="0011587E" w:rsidRDefault="006E4BB8" w:rsidP="00776643">
            <w:pPr>
              <w:rPr>
                <w:b/>
                <w:bCs/>
                <w:sz w:val="24"/>
              </w:rPr>
            </w:pPr>
            <w:r>
              <w:t xml:space="preserve">              </w:t>
            </w:r>
            <w:r w:rsidRPr="0011587E">
              <w:rPr>
                <w:b/>
                <w:bCs/>
                <w:sz w:val="24"/>
              </w:rPr>
              <w:t xml:space="preserve">2020 </w:t>
            </w:r>
            <w:r w:rsidR="009F49F1" w:rsidRPr="0011587E">
              <w:rPr>
                <w:b/>
                <w:bCs/>
                <w:sz w:val="24"/>
              </w:rPr>
              <w:t>–</w:t>
            </w:r>
            <w:r w:rsidRPr="0011587E">
              <w:rPr>
                <w:b/>
                <w:bCs/>
                <w:sz w:val="24"/>
              </w:rPr>
              <w:t xml:space="preserve"> 2024</w:t>
            </w:r>
          </w:p>
          <w:p w14:paraId="493F0C12" w14:textId="211C8265" w:rsidR="009F49F1" w:rsidRPr="006E4BB8" w:rsidRDefault="009F49F1" w:rsidP="007766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11587E">
              <w:rPr>
                <w:b/>
                <w:bCs/>
                <w:sz w:val="24"/>
              </w:rPr>
              <w:t>Current Grades</w:t>
            </w:r>
            <w:r>
              <w:rPr>
                <w:b/>
                <w:bCs/>
              </w:rPr>
              <w:t xml:space="preserve"> </w:t>
            </w:r>
            <w:r w:rsidRPr="0011587E">
              <w:rPr>
                <w:b/>
                <w:bCs/>
                <w:sz w:val="24"/>
              </w:rPr>
              <w:t>– 8.</w:t>
            </w:r>
            <w:r w:rsidR="00486FA3">
              <w:rPr>
                <w:b/>
                <w:bCs/>
                <w:sz w:val="24"/>
              </w:rPr>
              <w:t>4</w:t>
            </w:r>
            <w:r w:rsidRPr="0011587E">
              <w:rPr>
                <w:b/>
                <w:bCs/>
                <w:sz w:val="24"/>
              </w:rPr>
              <w:t xml:space="preserve"> CGPA (Till date)</w:t>
            </w:r>
          </w:p>
          <w:p w14:paraId="0B9B35E7" w14:textId="6340F14C" w:rsidR="006D409C" w:rsidRPr="00F4523F" w:rsidRDefault="009F49F1" w:rsidP="009F49F1">
            <w:pPr>
              <w:pStyle w:val="ListParagraph"/>
              <w:numPr>
                <w:ilvl w:val="0"/>
                <w:numId w:val="3"/>
              </w:numPr>
              <w:rPr>
                <w:b/>
                <w:color w:val="1E5E70" w:themeColor="accent5" w:themeShade="80"/>
                <w:sz w:val="28"/>
                <w:szCs w:val="28"/>
              </w:rPr>
            </w:pPr>
            <w:r w:rsidRPr="00F4523F">
              <w:rPr>
                <w:b/>
                <w:color w:val="1E5E70" w:themeColor="accent5" w:themeShade="80"/>
                <w:sz w:val="28"/>
                <w:szCs w:val="28"/>
              </w:rPr>
              <w:t>12</w:t>
            </w:r>
            <w:r w:rsidRPr="00F4523F">
              <w:rPr>
                <w:b/>
                <w:color w:val="1E5E70" w:themeColor="accent5" w:themeShade="80"/>
                <w:sz w:val="28"/>
                <w:szCs w:val="28"/>
                <w:vertAlign w:val="superscript"/>
              </w:rPr>
              <w:t>th</w:t>
            </w:r>
            <w:r w:rsidRPr="00F4523F">
              <w:rPr>
                <w:b/>
                <w:color w:val="1E5E70" w:themeColor="accent5" w:themeShade="80"/>
                <w:sz w:val="28"/>
                <w:szCs w:val="28"/>
              </w:rPr>
              <w:t xml:space="preserve"> Standard : CBSE</w:t>
            </w:r>
          </w:p>
          <w:p w14:paraId="4D75E8B8" w14:textId="58A79D32" w:rsidR="009F49F1" w:rsidRPr="0011587E" w:rsidRDefault="009F49F1" w:rsidP="009F49F1">
            <w:pPr>
              <w:ind w:left="720"/>
              <w:rPr>
                <w:bCs/>
                <w:sz w:val="24"/>
              </w:rPr>
            </w:pPr>
            <w:r w:rsidRPr="0011587E">
              <w:rPr>
                <w:bCs/>
                <w:sz w:val="24"/>
              </w:rPr>
              <w:t>Vidhyanjali Academy, Kota</w:t>
            </w:r>
          </w:p>
          <w:p w14:paraId="31467A41" w14:textId="7A9A1940" w:rsidR="009F49F1" w:rsidRPr="0011587E" w:rsidRDefault="009F49F1" w:rsidP="009F49F1">
            <w:pPr>
              <w:ind w:left="720"/>
              <w:rPr>
                <w:b/>
                <w:sz w:val="24"/>
              </w:rPr>
            </w:pPr>
            <w:r w:rsidRPr="0011587E">
              <w:rPr>
                <w:b/>
                <w:sz w:val="24"/>
              </w:rPr>
              <w:t xml:space="preserve">2018 – 2019 : </w:t>
            </w:r>
            <w:r w:rsidR="004C3945">
              <w:rPr>
                <w:b/>
                <w:sz w:val="24"/>
              </w:rPr>
              <w:t>65.8</w:t>
            </w:r>
            <w:r w:rsidRPr="0011587E">
              <w:rPr>
                <w:b/>
                <w:sz w:val="24"/>
              </w:rPr>
              <w:t>%</w:t>
            </w:r>
          </w:p>
          <w:p w14:paraId="4682D879" w14:textId="77777777" w:rsidR="006D409C" w:rsidRPr="00F4523F" w:rsidRDefault="009F49F1" w:rsidP="009F49F1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1E5E70" w:themeColor="accent5" w:themeShade="80"/>
                <w:sz w:val="28"/>
                <w:szCs w:val="28"/>
              </w:rPr>
            </w:pPr>
            <w:r w:rsidRPr="00F4523F">
              <w:rPr>
                <w:b/>
                <w:bCs/>
                <w:color w:val="1E5E70" w:themeColor="accent5" w:themeShade="80"/>
                <w:sz w:val="28"/>
                <w:szCs w:val="28"/>
              </w:rPr>
              <w:t>10</w:t>
            </w:r>
            <w:r w:rsidRPr="00F4523F">
              <w:rPr>
                <w:b/>
                <w:bCs/>
                <w:color w:val="1E5E70" w:themeColor="accent5" w:themeShade="80"/>
                <w:sz w:val="28"/>
                <w:szCs w:val="28"/>
                <w:vertAlign w:val="superscript"/>
              </w:rPr>
              <w:t>th</w:t>
            </w:r>
            <w:r w:rsidRPr="00F4523F">
              <w:rPr>
                <w:b/>
                <w:bCs/>
                <w:color w:val="1E5E70" w:themeColor="accent5" w:themeShade="80"/>
                <w:sz w:val="28"/>
                <w:szCs w:val="28"/>
              </w:rPr>
              <w:t xml:space="preserve"> Standard : CBSE</w:t>
            </w:r>
          </w:p>
          <w:p w14:paraId="17EED0BC" w14:textId="77777777" w:rsidR="009F49F1" w:rsidRPr="0011587E" w:rsidRDefault="009F49F1" w:rsidP="009F49F1">
            <w:pPr>
              <w:pStyle w:val="ListParagraph"/>
              <w:rPr>
                <w:sz w:val="24"/>
              </w:rPr>
            </w:pPr>
            <w:r w:rsidRPr="0011587E">
              <w:rPr>
                <w:sz w:val="24"/>
              </w:rPr>
              <w:t>Sesomu School, Sri Dungargarh</w:t>
            </w:r>
          </w:p>
          <w:p w14:paraId="2209CA5A" w14:textId="77777777" w:rsidR="006E2042" w:rsidRDefault="006E2042" w:rsidP="009F49F1">
            <w:pPr>
              <w:pStyle w:val="ListParagraph"/>
              <w:rPr>
                <w:b/>
                <w:bCs/>
                <w:szCs w:val="22"/>
              </w:rPr>
            </w:pPr>
            <w:r w:rsidRPr="0011587E">
              <w:rPr>
                <w:b/>
                <w:bCs/>
                <w:sz w:val="24"/>
              </w:rPr>
              <w:t>2016 – 17 : 9.6 cgpa</w:t>
            </w:r>
          </w:p>
          <w:p w14:paraId="3EF40281" w14:textId="733A638B" w:rsidR="006E2042" w:rsidRPr="006E2042" w:rsidRDefault="006E2042" w:rsidP="009F49F1">
            <w:pPr>
              <w:pStyle w:val="ListParagraph"/>
              <w:rPr>
                <w:b/>
                <w:bCs/>
                <w:szCs w:val="22"/>
              </w:rPr>
            </w:pPr>
          </w:p>
        </w:tc>
      </w:tr>
      <w:tr w:rsidR="006D409C" w14:paraId="6D3F3123" w14:textId="77777777" w:rsidTr="00B269D2">
        <w:trPr>
          <w:trHeight w:val="813"/>
        </w:trPr>
        <w:tc>
          <w:tcPr>
            <w:tcW w:w="4554" w:type="dxa"/>
            <w:vMerge w:val="restart"/>
            <w:tcMar>
              <w:left w:w="360" w:type="dxa"/>
            </w:tcMar>
            <w:vAlign w:val="bottom"/>
          </w:tcPr>
          <w:p w14:paraId="4A6EF915" w14:textId="11B2030B" w:rsidR="006D409C" w:rsidRPr="005D47DE" w:rsidRDefault="006D409C" w:rsidP="00C71FB3">
            <w:pPr>
              <w:pStyle w:val="ContactDetails"/>
            </w:pPr>
          </w:p>
          <w:p w14:paraId="1E568A59" w14:textId="752B7903" w:rsidR="006D409C" w:rsidRPr="005D47DE" w:rsidRDefault="00DD47DE" w:rsidP="005D47DE">
            <w:pPr>
              <w:pStyle w:val="Sub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42C79E2" wp14:editId="1C0FE6CB">
                      <wp:simplePos x="0" y="0"/>
                      <wp:positionH relativeFrom="page">
                        <wp:posOffset>312420</wp:posOffset>
                      </wp:positionH>
                      <wp:positionV relativeFrom="page">
                        <wp:posOffset>464820</wp:posOffset>
                      </wp:positionV>
                      <wp:extent cx="2475865" cy="2468880"/>
                      <wp:effectExtent l="0" t="0" r="19685" b="7620"/>
                      <wp:wrapSquare wrapText="bothSides"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5865" cy="2468880"/>
                                <a:chOff x="0" y="0"/>
                                <a:chExt cx="2475865" cy="9427131"/>
                              </a:xfrm>
                            </wpg:grpSpPr>
                            <wps:wsp>
                              <wps:cNvPr id="212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75865" cy="8214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587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2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txbx>
                                <w:txbxContent>
                                  <w:p w14:paraId="4CAECBB3" w14:textId="4E244AB2" w:rsidR="00DD47DE" w:rsidRPr="00F4523F" w:rsidRDefault="00DD47DE">
                                    <w:pPr>
                                      <w:spacing w:before="880" w:after="240"/>
                                      <w:rPr>
                                        <w:rFonts w:asciiTheme="majorHAnsi" w:eastAsiaTheme="majorEastAsia" w:hAnsiTheme="majorHAnsi" w:cstheme="majorBidi"/>
                                        <w:color w:val="1E5E70" w:themeColor="accent5" w:themeShade="80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4523F">
                                      <w:rPr>
                                        <w:rFonts w:asciiTheme="majorHAnsi" w:eastAsiaTheme="majorEastAsia" w:hAnsiTheme="majorHAnsi" w:cstheme="majorBidi"/>
                                        <w:color w:val="1E5E70" w:themeColor="accent5" w:themeShade="80"/>
                                        <w:sz w:val="44"/>
                                        <w:szCs w:val="4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Sri Kishan Vyas</w:t>
                                    </w:r>
                                  </w:p>
                                  <w:p w14:paraId="1D3321D7" w14:textId="4D4DBEBF" w:rsidR="00DD47DE" w:rsidRDefault="00DD47DE" w:rsidP="00DD47DE">
                                    <w:pPr>
                                      <w:rPr>
                                        <w:color w:val="455F51" w:themeColor="tex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2880" tIns="457200" rIns="182880" bIns="73152" anchor="t" anchorCtr="0" upright="1"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71919" y="0"/>
                                  <a:ext cx="2331720" cy="704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A5F2B2" w14:textId="77777777" w:rsidR="00DD47DE" w:rsidRDefault="00DD47DE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71919" y="9308386"/>
                                  <a:ext cx="2331720" cy="118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5C7C57" w14:textId="77777777" w:rsidR="00DD47DE" w:rsidRDefault="00DD47DE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C79E2" id="Group 211" o:spid="_x0000_s1027" style="position:absolute;left:0;text-align:left;margin-left:24.6pt;margin-top:36.6pt;width:194.95pt;height:194.4pt;z-index:251661312;mso-position-horizontal-relative:page;mso-position-vertical-relative:page" coordsize="24758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">
                      <v:rect id="AutoShape 14" o:spid="_x0000_s1028" style="position:absolute;width:24758;height:8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88804d [1614]" strokeweight="1.25pt">
                        <v:textbox inset="14.4pt,36pt,14.4pt,5.76pt">
                          <w:txbxContent>
                            <w:p w14:paraId="4CAECBB3" w14:textId="4E244AB2" w:rsidR="00DD47DE" w:rsidRPr="00F4523F" w:rsidRDefault="00DD47DE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1E5E70" w:themeColor="accent5" w:themeShade="80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4523F">
                                <w:rPr>
                                  <w:rFonts w:asciiTheme="majorHAnsi" w:eastAsiaTheme="majorEastAsia" w:hAnsiTheme="majorHAnsi" w:cstheme="majorBidi"/>
                                  <w:color w:val="1E5E70" w:themeColor="accent5" w:themeShade="80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Sri Kishan Vyas</w:t>
                              </w:r>
                            </w:p>
                            <w:p w14:paraId="1D3321D7" w14:textId="4D4DBEBF" w:rsidR="00DD47DE" w:rsidRDefault="00DD47DE" w:rsidP="00DD47DE">
                              <w:pPr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v:textbox>
                      </v:rect>
                      <v:rect id="Rectangle 213" o:spid="_x0000_s1029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55f51 [3215]" stroked="f" strokeweight="1pt">
                        <v:textbox inset="14.4pt,14.4pt,14.4pt,28.8pt">
                          <w:txbxContent>
                            <w:p w14:paraId="4DA5F2B2" w14:textId="77777777" w:rsidR="00DD47DE" w:rsidRDefault="00DD47D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rect id="Rectangle 214" o:spid="_x0000_s103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99cb38 [3204]" stroked="f" strokeweight="1pt">
                        <v:textbox inset="14.4pt,14.4pt,14.4pt,28.8pt">
                          <w:txbxContent>
                            <w:p w14:paraId="725C7C57" w14:textId="77777777" w:rsidR="00DD47DE" w:rsidRDefault="00DD47DE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w10:wrap type="square" anchorx="page" anchory="page"/>
                    </v:group>
                  </w:pict>
                </mc:Fallback>
              </mc:AlternateContent>
            </w:r>
          </w:p>
          <w:sdt>
            <w:sdtPr>
              <w:id w:val="-1448076370"/>
              <w:placeholder>
                <w:docPart w:val="E0F2E9E4EFE3490F9D3BDF2FB0F99B15"/>
              </w:placeholder>
              <w:temporary/>
              <w:showingPlcHdr/>
              <w15:appearance w15:val="hidden"/>
            </w:sdtPr>
            <w:sdtContent>
              <w:p w14:paraId="79064B80" w14:textId="77777777" w:rsidR="006D409C" w:rsidRPr="005D47DE" w:rsidRDefault="006D409C" w:rsidP="005D47DE">
                <w:pPr>
                  <w:pStyle w:val="Heading2"/>
                </w:pPr>
                <w:r w:rsidRPr="004C3945">
                  <w:rPr>
                    <w:color w:val="1E5E70" w:themeColor="accent5" w:themeShade="80"/>
                  </w:rPr>
                  <w:t>Profile</w:t>
                </w:r>
              </w:p>
            </w:sdtContent>
          </w:sdt>
          <w:p w14:paraId="018B5F2C" w14:textId="269A46E3" w:rsidR="006D409C" w:rsidRPr="0011587E" w:rsidRDefault="00C2337B" w:rsidP="00C2337B">
            <w:pPr>
              <w:pStyle w:val="ProfileText"/>
              <w:numPr>
                <w:ilvl w:val="0"/>
                <w:numId w:val="2"/>
              </w:numPr>
              <w:rPr>
                <w:sz w:val="24"/>
                <w:lang w:val="fr-FR"/>
              </w:rPr>
            </w:pPr>
            <w:r w:rsidRPr="0011587E">
              <w:rPr>
                <w:sz w:val="24"/>
                <w:lang w:val="fr-FR"/>
              </w:rPr>
              <w:t>A computer science student with strong foundation in competitive programming and data structure and algorithms.</w:t>
            </w:r>
          </w:p>
          <w:p w14:paraId="5ACEBD3A" w14:textId="2CAF2619" w:rsidR="006D409C" w:rsidRDefault="00C2337B" w:rsidP="00C2337B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fr-FR"/>
              </w:rPr>
            </w:pPr>
            <w:r w:rsidRPr="0011587E">
              <w:rPr>
                <w:sz w:val="24"/>
                <w:lang w:val="fr-FR"/>
              </w:rPr>
              <w:t xml:space="preserve">Seeking to leverage solid </w:t>
            </w:r>
            <w:r w:rsidR="0031635A" w:rsidRPr="0011587E">
              <w:rPr>
                <w:sz w:val="24"/>
                <w:lang w:val="fr-FR"/>
              </w:rPr>
              <w:t>development skills with a focus on collaboration, communication, passion and creativity in IT Industries.</w:t>
            </w:r>
          </w:p>
          <w:p w14:paraId="565568CB" w14:textId="77777777" w:rsidR="007D6204" w:rsidRPr="007D6204" w:rsidRDefault="007D6204" w:rsidP="007D6204">
            <w:pPr>
              <w:rPr>
                <w:sz w:val="24"/>
                <w:lang w:val="fr-FR"/>
              </w:rPr>
            </w:pPr>
          </w:p>
          <w:p w14:paraId="1D234FC0" w14:textId="3FD7D405" w:rsidR="007D6204" w:rsidRPr="004C3945" w:rsidRDefault="007D6204" w:rsidP="007D6204">
            <w:pPr>
              <w:rPr>
                <w:b/>
                <w:bCs/>
                <w:color w:val="1E5E70" w:themeColor="accent5" w:themeShade="80"/>
                <w:sz w:val="28"/>
                <w:szCs w:val="28"/>
                <w:lang w:val="fr-FR"/>
              </w:rPr>
            </w:pPr>
            <w:r w:rsidRPr="004C3945">
              <w:rPr>
                <w:b/>
                <w:bCs/>
                <w:color w:val="1E5E70" w:themeColor="accent5" w:themeShade="80"/>
                <w:sz w:val="28"/>
                <w:szCs w:val="28"/>
                <w:lang w:val="fr-FR"/>
              </w:rPr>
              <w:t>Strength :</w:t>
            </w:r>
          </w:p>
          <w:p w14:paraId="55EDAD2A" w14:textId="4E024ED3" w:rsidR="007D6204" w:rsidRDefault="007D6204" w:rsidP="007D6204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Never giving up</w:t>
            </w:r>
          </w:p>
          <w:p w14:paraId="4996CCB1" w14:textId="0B943D37" w:rsidR="007D6204" w:rsidRPr="007D6204" w:rsidRDefault="007D6204" w:rsidP="007D6204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Interest in Learning new things</w:t>
            </w:r>
          </w:p>
          <w:p w14:paraId="6A8F26CA" w14:textId="7CDAE910" w:rsidR="0011587E" w:rsidRPr="004C3945" w:rsidRDefault="0011587E" w:rsidP="0011587E">
            <w:pPr>
              <w:rPr>
                <w:b/>
                <w:bCs/>
                <w:color w:val="1E5E70" w:themeColor="accent5" w:themeShade="80"/>
                <w:sz w:val="28"/>
                <w:szCs w:val="28"/>
                <w:lang w:val="fr-FR"/>
              </w:rPr>
            </w:pPr>
            <w:r w:rsidRPr="004C3945">
              <w:rPr>
                <w:b/>
                <w:bCs/>
                <w:color w:val="1E5E70" w:themeColor="accent5" w:themeShade="80"/>
                <w:sz w:val="28"/>
                <w:szCs w:val="28"/>
                <w:lang w:val="fr-FR"/>
              </w:rPr>
              <w:t>Languages :</w:t>
            </w:r>
          </w:p>
          <w:p w14:paraId="752BF9EE" w14:textId="44C8BA59" w:rsidR="0011587E" w:rsidRPr="0011587E" w:rsidRDefault="0011587E" w:rsidP="0011587E">
            <w:pPr>
              <w:pStyle w:val="ListParagraph"/>
              <w:numPr>
                <w:ilvl w:val="0"/>
                <w:numId w:val="6"/>
              </w:numPr>
              <w:rPr>
                <w:sz w:val="24"/>
                <w:lang w:val="fr-FR"/>
              </w:rPr>
            </w:pPr>
            <w:r w:rsidRPr="0011587E">
              <w:rPr>
                <w:sz w:val="24"/>
                <w:lang w:val="fr-FR"/>
              </w:rPr>
              <w:t>English</w:t>
            </w:r>
          </w:p>
          <w:p w14:paraId="63A1C278" w14:textId="2C36135E" w:rsidR="0011587E" w:rsidRPr="0011587E" w:rsidRDefault="0011587E" w:rsidP="0011587E">
            <w:pPr>
              <w:pStyle w:val="ListParagraph"/>
              <w:numPr>
                <w:ilvl w:val="0"/>
                <w:numId w:val="6"/>
              </w:numPr>
              <w:rPr>
                <w:sz w:val="24"/>
                <w:lang w:val="fr-FR"/>
              </w:rPr>
            </w:pPr>
            <w:r w:rsidRPr="0011587E">
              <w:rPr>
                <w:sz w:val="24"/>
                <w:lang w:val="fr-FR"/>
              </w:rPr>
              <w:t>Hindi</w:t>
            </w:r>
          </w:p>
          <w:sdt>
            <w:sdtPr>
              <w:id w:val="-1954003311"/>
              <w:placeholder>
                <w:docPart w:val="8CDB8EF3001744E9A2AEA3FD4FA6DBAD"/>
              </w:placeholder>
              <w:temporary/>
              <w:showingPlcHdr/>
              <w15:appearance w15:val="hidden"/>
            </w:sdtPr>
            <w:sdtContent>
              <w:p w14:paraId="483E3449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4C3945">
                  <w:rPr>
                    <w:rStyle w:val="Heading2Char"/>
                    <w:color w:val="1E5E70" w:themeColor="accent5" w:themeShade="80"/>
                    <w:lang w:val="fr-FR"/>
                  </w:rPr>
                  <w:t>CONTACT</w:t>
                </w:r>
              </w:p>
            </w:sdtContent>
          </w:sdt>
          <w:p w14:paraId="1568AE23" w14:textId="2A9F28E4" w:rsidR="006D409C" w:rsidRPr="0011587E" w:rsidRDefault="00000000" w:rsidP="00A75FCE">
            <w:pPr>
              <w:pStyle w:val="ContactDetails"/>
              <w:rPr>
                <w:sz w:val="24"/>
                <w:lang w:val="fr-FR"/>
              </w:rPr>
            </w:pPr>
            <w:sdt>
              <w:sdtPr>
                <w:rPr>
                  <w:sz w:val="24"/>
                </w:rPr>
                <w:id w:val="1111563247"/>
                <w:placeholder>
                  <w:docPart w:val="59AAEB5512F248009F7B504E4A533A44"/>
                </w:placeholder>
                <w:temporary/>
                <w:showingPlcHdr/>
                <w15:appearance w15:val="hidden"/>
              </w:sdtPr>
              <w:sdtContent>
                <w:r w:rsidR="006D409C" w:rsidRPr="0011587E">
                  <w:rPr>
                    <w:sz w:val="24"/>
                    <w:lang w:val="fr-FR"/>
                  </w:rPr>
                  <w:t>PHONE:</w:t>
                </w:r>
              </w:sdtContent>
            </w:sdt>
          </w:p>
          <w:p w14:paraId="6BED317B" w14:textId="332BC870" w:rsidR="006D409C" w:rsidRPr="0011587E" w:rsidRDefault="00AA6254" w:rsidP="00A75FCE">
            <w:pPr>
              <w:pStyle w:val="ContactDetails"/>
              <w:rPr>
                <w:sz w:val="24"/>
                <w:lang w:val="fr-FR"/>
              </w:rPr>
            </w:pPr>
            <w:r w:rsidRPr="0011587E">
              <w:rPr>
                <w:sz w:val="24"/>
              </w:rPr>
              <w:t>+91-9649651115</w:t>
            </w:r>
          </w:p>
          <w:p w14:paraId="05902171" w14:textId="77777777" w:rsidR="006D409C" w:rsidRPr="003F477D" w:rsidRDefault="006D409C" w:rsidP="00A75FCE">
            <w:pPr>
              <w:pStyle w:val="ContactDetails"/>
              <w:rPr>
                <w:lang w:val="fr-FR"/>
              </w:rPr>
            </w:pPr>
          </w:p>
          <w:p w14:paraId="055F92F1" w14:textId="4DDA27BF" w:rsidR="006D409C" w:rsidRPr="0011587E" w:rsidRDefault="00AA6254" w:rsidP="00A75FCE">
            <w:pPr>
              <w:pStyle w:val="ContactDetails"/>
              <w:rPr>
                <w:sz w:val="24"/>
                <w:lang w:val="fr-FR"/>
              </w:rPr>
            </w:pPr>
            <w:r w:rsidRPr="0011587E">
              <w:rPr>
                <w:sz w:val="24"/>
              </w:rPr>
              <w:t>LINKDIN:</w:t>
            </w:r>
          </w:p>
          <w:p w14:paraId="3E94E571" w14:textId="40777380" w:rsidR="006D409C" w:rsidRPr="0011587E" w:rsidRDefault="00000000" w:rsidP="00A75FCE">
            <w:pPr>
              <w:pStyle w:val="ContactDetails"/>
              <w:rPr>
                <w:sz w:val="24"/>
                <w:lang w:val="fr-FR"/>
              </w:rPr>
            </w:pPr>
            <w:hyperlink r:id="rId9" w:history="1">
              <w:r w:rsidR="00AA6254" w:rsidRPr="0011587E">
                <w:rPr>
                  <w:rStyle w:val="Hyperlink"/>
                  <w:sz w:val="24"/>
                  <w:lang w:val="fr-FR"/>
                </w:rPr>
                <w:t>https://www.linkedin.com/in/sri-kishan-vyas-6274551b7/</w:t>
              </w:r>
            </w:hyperlink>
          </w:p>
          <w:p w14:paraId="7132FB3C" w14:textId="77777777" w:rsidR="006D409C" w:rsidRPr="0011587E" w:rsidRDefault="006D409C" w:rsidP="005D47DE">
            <w:pPr>
              <w:rPr>
                <w:sz w:val="24"/>
                <w:lang w:val="fr-FR"/>
              </w:rPr>
            </w:pPr>
          </w:p>
          <w:sdt>
            <w:sdtPr>
              <w:rPr>
                <w:sz w:val="24"/>
              </w:rPr>
              <w:id w:val="-240260293"/>
              <w:placeholder>
                <w:docPart w:val="274748BC98DD4CDA8836B9D720F5901C"/>
              </w:placeholder>
              <w:temporary/>
              <w:showingPlcHdr/>
              <w15:appearance w15:val="hidden"/>
            </w:sdtPr>
            <w:sdtContent>
              <w:p w14:paraId="4BDD2F2C" w14:textId="77777777" w:rsidR="006D409C" w:rsidRPr="0011587E" w:rsidRDefault="006D409C" w:rsidP="00A75FCE">
                <w:pPr>
                  <w:pStyle w:val="ContactDetails"/>
                  <w:rPr>
                    <w:sz w:val="24"/>
                  </w:rPr>
                </w:pPr>
                <w:r w:rsidRPr="0011587E">
                  <w:rPr>
                    <w:sz w:val="24"/>
                  </w:rPr>
                  <w:t>EMAIL:</w:t>
                </w:r>
              </w:p>
            </w:sdtContent>
          </w:sdt>
          <w:p w14:paraId="7F6786EB" w14:textId="1332D09C" w:rsidR="006D409C" w:rsidRDefault="00000000" w:rsidP="005D47DE">
            <w:hyperlink r:id="rId10" w:history="1">
              <w:r w:rsidR="001051D1" w:rsidRPr="0011587E">
                <w:rPr>
                  <w:rStyle w:val="Hyperlink"/>
                  <w:sz w:val="24"/>
                </w:rPr>
                <w:t>k</w:t>
              </w:r>
              <w:r w:rsidR="00AA6254" w:rsidRPr="0011587E">
                <w:rPr>
                  <w:rStyle w:val="Hyperlink"/>
                  <w:sz w:val="24"/>
                </w:rPr>
                <w:t>ishanvyas5@gmail.com</w:t>
              </w:r>
            </w:hyperlink>
          </w:p>
        </w:tc>
        <w:tc>
          <w:tcPr>
            <w:tcW w:w="519" w:type="dxa"/>
            <w:shd w:val="clear" w:color="auto" w:fill="31521B" w:themeFill="accent2" w:themeFillShade="80"/>
          </w:tcPr>
          <w:p w14:paraId="41AFE0B4" w14:textId="078F5802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817" w:type="dxa"/>
            <w:shd w:val="clear" w:color="auto" w:fill="31521B" w:themeFill="accent2" w:themeFillShade="80"/>
            <w:vAlign w:val="center"/>
          </w:tcPr>
          <w:p w14:paraId="134C32A2" w14:textId="3E859DD4" w:rsidR="006D409C" w:rsidRDefault="006E2042" w:rsidP="00776643">
            <w:pPr>
              <w:pStyle w:val="Heading1"/>
              <w:rPr>
                <w:b/>
              </w:rPr>
            </w:pPr>
            <w:r>
              <w:t>Technical Skills</w:t>
            </w:r>
          </w:p>
        </w:tc>
      </w:tr>
      <w:tr w:rsidR="006D409C" w14:paraId="218DF29A" w14:textId="77777777" w:rsidTr="00B269D2">
        <w:trPr>
          <w:trHeight w:val="4283"/>
        </w:trPr>
        <w:tc>
          <w:tcPr>
            <w:tcW w:w="4554" w:type="dxa"/>
            <w:vMerge/>
            <w:vAlign w:val="bottom"/>
          </w:tcPr>
          <w:p w14:paraId="2C4D061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9" w:type="dxa"/>
            <w:tcMar>
              <w:left w:w="0" w:type="dxa"/>
              <w:right w:w="0" w:type="dxa"/>
            </w:tcMar>
          </w:tcPr>
          <w:p w14:paraId="21EED235" w14:textId="46AD56C5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6EA557" wp14:editId="5F92EE9F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123D0B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6EA557" id="_x0000_s1031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C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ZtFlCEn7ixV&#10;8Xyn/RwBJWYadlNpY2+psXdUQ2cPmzA62g/wKIWCawH17yi4GEp/PbaP/DD9wGlENjC2LSLzz5pq&#10;HhHxl4S5aJ5kUPTEukU2yVNY6PBkGZ7IdX2toIrgLQPeORL5rWjJUqv6E0yYV2gVjqhkYBveZhZu&#10;uF9cW1jDEcyojF9dORpmOyjmW3nfMFSOODcQ+cP2E9UNQXIRWRid3qt2xNsPRVD8e16UlOpqbVVZ&#10;4cTkKtPjulvAXAjUweAZrh3XftK+/Bc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0rwwn3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3123D0B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7" w:type="dxa"/>
          </w:tcPr>
          <w:p w14:paraId="620303C8" w14:textId="41248511" w:rsidR="006D409C" w:rsidRPr="0011587E" w:rsidRDefault="00316843" w:rsidP="0031684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 w:rsidRPr="00F6014E">
              <w:rPr>
                <w:b/>
                <w:color w:val="1E5E70" w:themeColor="accent5" w:themeShade="80"/>
                <w:sz w:val="28"/>
                <w:szCs w:val="28"/>
              </w:rPr>
              <w:t>Working Knowledge</w:t>
            </w:r>
            <w:r w:rsidRPr="00F6014E">
              <w:rPr>
                <w:bCs/>
                <w:color w:val="1E5E70" w:themeColor="accent5" w:themeShade="80"/>
              </w:rPr>
              <w:t xml:space="preserve"> </w:t>
            </w:r>
            <w:r>
              <w:rPr>
                <w:bCs/>
              </w:rPr>
              <w:t xml:space="preserve">: </w:t>
            </w:r>
            <w:r w:rsidRPr="0011587E">
              <w:rPr>
                <w:bCs/>
                <w:sz w:val="24"/>
              </w:rPr>
              <w:t>C, C++</w:t>
            </w:r>
            <w:r w:rsidR="00F6014E" w:rsidRPr="0011587E">
              <w:rPr>
                <w:bCs/>
                <w:sz w:val="24"/>
              </w:rPr>
              <w:t xml:space="preserve"> Programming Language</w:t>
            </w:r>
            <w:r w:rsidRPr="0011587E">
              <w:rPr>
                <w:bCs/>
                <w:sz w:val="24"/>
              </w:rPr>
              <w:t>, Python, Java</w:t>
            </w:r>
          </w:p>
          <w:p w14:paraId="3111C028" w14:textId="36BB6235" w:rsidR="00F6014E" w:rsidRDefault="00F6014E" w:rsidP="0031684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  <w:color w:val="1E5E70" w:themeColor="accent5" w:themeShade="80"/>
                <w:sz w:val="28"/>
                <w:szCs w:val="28"/>
              </w:rPr>
              <w:t xml:space="preserve">Graphics Design </w:t>
            </w:r>
            <w:r w:rsidRPr="00F6014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Pr="0011587E">
              <w:rPr>
                <w:bCs/>
                <w:sz w:val="24"/>
              </w:rPr>
              <w:t>Blender and Unity</w:t>
            </w:r>
          </w:p>
          <w:p w14:paraId="4DB3646B" w14:textId="118AEAA2" w:rsidR="00F6014E" w:rsidRPr="0011587E" w:rsidRDefault="00F6014E" w:rsidP="0031684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/>
                <w:color w:val="1E5E70" w:themeColor="accent5" w:themeShade="80"/>
                <w:sz w:val="28"/>
                <w:szCs w:val="28"/>
              </w:rPr>
              <w:t xml:space="preserve">Knowledge Of Operating Systems </w:t>
            </w:r>
            <w:r w:rsidRPr="00F6014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Pr="0011587E">
              <w:rPr>
                <w:bCs/>
                <w:sz w:val="24"/>
              </w:rPr>
              <w:t>Linux and Windows</w:t>
            </w:r>
          </w:p>
          <w:p w14:paraId="19581189" w14:textId="16F99991" w:rsidR="00F6014E" w:rsidRPr="0011587E" w:rsidRDefault="00F6014E" w:rsidP="00316843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</w:rPr>
            </w:pPr>
            <w:r>
              <w:rPr>
                <w:b/>
                <w:color w:val="1E5E70" w:themeColor="accent5" w:themeShade="80"/>
                <w:sz w:val="28"/>
                <w:szCs w:val="28"/>
              </w:rPr>
              <w:t xml:space="preserve">Area Of Interest </w:t>
            </w:r>
            <w:r w:rsidRPr="0011587E">
              <w:rPr>
                <w:bCs/>
                <w:sz w:val="24"/>
              </w:rPr>
              <w:t>: Data Structure and Algorithms and Programming in c++</w:t>
            </w:r>
          </w:p>
          <w:p w14:paraId="04288549" w14:textId="2F96364C" w:rsidR="006D409C" w:rsidRDefault="006D409C" w:rsidP="005D47DE"/>
        </w:tc>
      </w:tr>
      <w:tr w:rsidR="006D409C" w14:paraId="56110013" w14:textId="77777777" w:rsidTr="00B269D2">
        <w:trPr>
          <w:trHeight w:val="813"/>
        </w:trPr>
        <w:tc>
          <w:tcPr>
            <w:tcW w:w="4554" w:type="dxa"/>
            <w:vMerge/>
            <w:vAlign w:val="bottom"/>
          </w:tcPr>
          <w:p w14:paraId="5DA0B072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9" w:type="dxa"/>
            <w:shd w:val="clear" w:color="auto" w:fill="31521B" w:themeFill="accent2" w:themeFillShade="80"/>
          </w:tcPr>
          <w:p w14:paraId="789DEF96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817" w:type="dxa"/>
            <w:shd w:val="clear" w:color="auto" w:fill="31521B" w:themeFill="accent2" w:themeFillShade="80"/>
            <w:vAlign w:val="center"/>
          </w:tcPr>
          <w:p w14:paraId="5DFD3617" w14:textId="61A47D7B" w:rsidR="0011587E" w:rsidRPr="0011587E" w:rsidRDefault="006E2042" w:rsidP="0011587E">
            <w:pPr>
              <w:pStyle w:val="Heading1"/>
            </w:pPr>
            <w:r>
              <w:t>Projec</w:t>
            </w:r>
            <w:r w:rsidR="0011587E">
              <w:t>t</w:t>
            </w:r>
          </w:p>
        </w:tc>
      </w:tr>
      <w:tr w:rsidR="006D409C" w14:paraId="51134744" w14:textId="77777777" w:rsidTr="00B269D2">
        <w:trPr>
          <w:trHeight w:val="1626"/>
        </w:trPr>
        <w:tc>
          <w:tcPr>
            <w:tcW w:w="4554" w:type="dxa"/>
            <w:vMerge/>
            <w:tcBorders>
              <w:bottom w:val="nil"/>
            </w:tcBorders>
            <w:vAlign w:val="bottom"/>
          </w:tcPr>
          <w:p w14:paraId="653CAC12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3A22034" w14:textId="29DBE5A4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D96039" wp14:editId="784D4332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73B31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96039" id="_x0000_s1032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gS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GZA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BN74En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473B31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7" w:type="dxa"/>
            <w:tcBorders>
              <w:bottom w:val="nil"/>
            </w:tcBorders>
            <w:vAlign w:val="bottom"/>
          </w:tcPr>
          <w:p w14:paraId="5DBA59C8" w14:textId="30ADE052" w:rsidR="006D409C" w:rsidRDefault="007D6204" w:rsidP="0077664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CE4E95" wp14:editId="58B94BDF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-4311015</wp:posOffset>
                      </wp:positionV>
                      <wp:extent cx="4000500" cy="1828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FC06C7" w14:textId="4004AA57" w:rsidR="007D6204" w:rsidRPr="00383459" w:rsidRDefault="007D6204" w:rsidP="00383459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505E3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3D Game</w:t>
                                  </w:r>
                                  <w:r w:rsidRPr="00383459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</w:p>
                                <w:p w14:paraId="0E07A23A" w14:textId="20F032D8" w:rsidR="00383459" w:rsidRPr="00383459" w:rsidRDefault="00383459" w:rsidP="00383459">
                                  <w:pPr>
                                    <w:pStyle w:val="ListParagraph"/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: </w:t>
                                  </w:r>
                                  <w:r w:rsidRPr="00383459"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Created with the help of unity.</w:t>
                                  </w:r>
                                </w:p>
                                <w:p w14:paraId="743C95EE" w14:textId="7EC07753" w:rsidR="00383459" w:rsidRDefault="00383459" w:rsidP="00383459">
                                  <w:pPr>
                                    <w:pStyle w:val="ListParagraph"/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 : Game designed for single player only.</w:t>
                                  </w:r>
                                </w:p>
                                <w:p w14:paraId="64DF88DC" w14:textId="3E5D079D" w:rsidR="00183103" w:rsidRDefault="00383459" w:rsidP="00383459">
                                  <w:pPr>
                                    <w:pStyle w:val="ListParagraph"/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3 : </w:t>
                                  </w:r>
                                  <w:r w:rsidRPr="00383459"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Implemented various c# script such as patrol </w:t>
                                  </w:r>
                                  <w: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</w:t>
                                  </w:r>
                                  <w:r w:rsidRPr="00383459"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script for making cars move in a particular path.</w:t>
                                  </w:r>
                                </w:p>
                                <w:p w14:paraId="11F9E429" w14:textId="793C2221" w:rsidR="004505E3" w:rsidRDefault="004505E3" w:rsidP="004505E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505E3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Rock, Paper, Scissor</w:t>
                                  </w:r>
                                  <w:r w:rsidRPr="004505E3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922E8" w:rsidRPr="00D922E8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Game</w:t>
                                  </w:r>
                                  <w:r w:rsidRPr="004505E3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: </w:t>
                                  </w:r>
                                </w:p>
                                <w:p w14:paraId="1DF1B986" w14:textId="331F1AFF" w:rsidR="004505E3" w:rsidRDefault="004505E3" w:rsidP="004505E3">
                                  <w:pPr>
                                    <w:pStyle w:val="ListParagraph"/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 :  Created using Python with the help of tkinter</w:t>
                                  </w:r>
                                </w:p>
                                <w:p w14:paraId="4B5B8925" w14:textId="3EC208C2" w:rsidR="007771F8" w:rsidRPr="007771F8" w:rsidRDefault="007771F8" w:rsidP="007771F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771F8">
                                    <w:rPr>
                                      <w:b/>
                                      <w:bCs/>
                                      <w:color w:val="1E5E70" w:themeColor="accent5" w:themeShade="8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Tic-Tac-Toe:</w:t>
                                  </w:r>
                                </w:p>
                                <w:p w14:paraId="34D6DAFC" w14:textId="714EDD4B" w:rsidR="007771F8" w:rsidRPr="007771F8" w:rsidRDefault="007771F8" w:rsidP="007771F8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222F28" w:themeColor="text2" w:themeShade="80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771F8">
                                    <w:rPr>
                                      <w:color w:val="222F28" w:themeColor="text2" w:themeShade="80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Created using c++</w:t>
                                  </w:r>
                                </w:p>
                                <w:p w14:paraId="798C6E8B" w14:textId="4100F3AC" w:rsidR="007771F8" w:rsidRPr="007771F8" w:rsidRDefault="007771F8" w:rsidP="007771F8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222F28" w:themeColor="text2" w:themeShade="80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771F8">
                                    <w:rPr>
                                      <w:color w:val="222F28" w:themeColor="text2" w:themeShade="80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Using multidimensional array</w:t>
                                  </w:r>
                                  <w:r w:rsidR="002A790B">
                                    <w:rPr>
                                      <w:color w:val="222F28" w:themeColor="text2" w:themeShade="80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data structure</w:t>
                                  </w:r>
                                </w:p>
                                <w:p w14:paraId="4206B032" w14:textId="77777777" w:rsidR="007771F8" w:rsidRDefault="007771F8" w:rsidP="007771F8">
                                  <w:pPr>
                                    <w:pStyle w:val="ListParagraph"/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463CDC0" w14:textId="51D2939E" w:rsidR="004505E3" w:rsidRDefault="004505E3" w:rsidP="004505E3">
                                  <w:pP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675FA61" w14:textId="471316E2" w:rsidR="00D922E8" w:rsidRDefault="00D922E8" w:rsidP="004505E3">
                                  <w:pP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261A60E" w14:textId="372C4BA4" w:rsidR="00D922E8" w:rsidRDefault="00D922E8" w:rsidP="004505E3">
                                  <w:pP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395EA347" w14:textId="7EAAA651" w:rsidR="00D922E8" w:rsidRDefault="00D922E8" w:rsidP="004505E3">
                                  <w:pPr>
                                    <w:rPr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303A5BFC" w14:textId="42352939" w:rsidR="00D922E8" w:rsidRDefault="00D922E8" w:rsidP="004505E3">
                                  <w:pPr>
                                    <w:rPr>
                                      <w:b/>
                                      <w:bCs/>
                                      <w:color w:val="4D671B" w:themeColor="accent1" w:themeShade="80"/>
                                      <w:sz w:val="40"/>
                                      <w:szCs w:val="4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922E8">
                                    <w:rPr>
                                      <w:b/>
                                      <w:bCs/>
                                      <w:color w:val="4D671B" w:themeColor="accent1" w:themeShade="80"/>
                                      <w:sz w:val="40"/>
                                      <w:szCs w:val="40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Extra Curricular Acivities :</w:t>
                                  </w:r>
                                </w:p>
                                <w:p w14:paraId="0C7B3E16" w14:textId="76BD5405" w:rsidR="00D922E8" w:rsidRDefault="00D922E8" w:rsidP="00D922E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922E8"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Playing Cricket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and Football</w:t>
                                  </w:r>
                                </w:p>
                                <w:p w14:paraId="3F0828EA" w14:textId="6A83574C" w:rsidR="00D922E8" w:rsidRDefault="00D922E8" w:rsidP="00D922E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Running</w:t>
                                  </w:r>
                                </w:p>
                                <w:p w14:paraId="4BB900D6" w14:textId="55D8BD79" w:rsidR="00120BB2" w:rsidRPr="00D922E8" w:rsidRDefault="00120BB2" w:rsidP="00D922E8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Yoga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E4E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3" type="#_x0000_t202" style="position:absolute;margin-left:1.45pt;margin-top:-339.45pt;width:31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" filled="f" stroked="f">
                      <v:textbox style="mso-fit-shape-to-text:t">
                        <w:txbxContent>
                          <w:p w14:paraId="79FC06C7" w14:textId="4004AA57" w:rsidR="007D6204" w:rsidRPr="00383459" w:rsidRDefault="007D6204" w:rsidP="0038345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1E5E70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05E3">
                              <w:rPr>
                                <w:b/>
                                <w:bCs/>
                                <w:color w:val="1E5E70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3D Game</w:t>
                            </w:r>
                            <w:r w:rsidRPr="00383459">
                              <w:rPr>
                                <w:b/>
                                <w:bCs/>
                                <w:color w:val="1E5E70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E07A23A" w14:textId="20F032D8" w:rsidR="00383459" w:rsidRPr="00383459" w:rsidRDefault="00383459" w:rsidP="00383459">
                            <w:pPr>
                              <w:pStyle w:val="ListParagraph"/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: </w:t>
                            </w:r>
                            <w:r w:rsidRPr="00383459"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with the help of unity.</w:t>
                            </w:r>
                          </w:p>
                          <w:p w14:paraId="743C95EE" w14:textId="7EC07753" w:rsidR="00383459" w:rsidRDefault="00383459" w:rsidP="00383459">
                            <w:pPr>
                              <w:pStyle w:val="ListParagraph"/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: Game designed for single player only.</w:t>
                            </w:r>
                          </w:p>
                          <w:p w14:paraId="64DF88DC" w14:textId="3E5D079D" w:rsidR="00183103" w:rsidRDefault="00383459" w:rsidP="00383459">
                            <w:pPr>
                              <w:pStyle w:val="ListParagraph"/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 : </w:t>
                            </w:r>
                            <w:r w:rsidRPr="00383459"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Implemented various c# script such as patrol </w:t>
                            </w:r>
                            <w: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383459"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script for making cars move in a particular path.</w:t>
                            </w:r>
                          </w:p>
                          <w:p w14:paraId="11F9E429" w14:textId="793C2221" w:rsidR="004505E3" w:rsidRDefault="004505E3" w:rsidP="004505E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1E5E70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05E3">
                              <w:rPr>
                                <w:b/>
                                <w:bCs/>
                                <w:color w:val="1E5E70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Rock, Paper, Scissor</w:t>
                            </w:r>
                            <w:r w:rsidRPr="004505E3">
                              <w:rPr>
                                <w:b/>
                                <w:bCs/>
                                <w:color w:val="1E5E70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22E8" w:rsidRPr="00D922E8">
                              <w:rPr>
                                <w:b/>
                                <w:bCs/>
                                <w:color w:val="1E5E70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</w:t>
                            </w:r>
                            <w:r w:rsidRPr="004505E3">
                              <w:rPr>
                                <w:b/>
                                <w:bCs/>
                                <w:color w:val="1E5E70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1DF1B986" w14:textId="331F1AFF" w:rsidR="004505E3" w:rsidRDefault="004505E3" w:rsidP="004505E3">
                            <w:pPr>
                              <w:pStyle w:val="ListParagraph"/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:  Created using Python with the help of tkinter</w:t>
                            </w:r>
                          </w:p>
                          <w:p w14:paraId="4B5B8925" w14:textId="3EC208C2" w:rsidR="007771F8" w:rsidRPr="007771F8" w:rsidRDefault="007771F8" w:rsidP="007771F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color w:val="1E5E70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1F8">
                              <w:rPr>
                                <w:b/>
                                <w:bCs/>
                                <w:color w:val="1E5E70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Tic-Tac-Toe:</w:t>
                            </w:r>
                          </w:p>
                          <w:p w14:paraId="34D6DAFC" w14:textId="714EDD4B" w:rsidR="007771F8" w:rsidRPr="007771F8" w:rsidRDefault="007771F8" w:rsidP="007771F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22F28" w:themeColor="text2" w:themeShade="8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1F8">
                              <w:rPr>
                                <w:color w:val="222F28" w:themeColor="text2" w:themeShade="8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using c++</w:t>
                            </w:r>
                          </w:p>
                          <w:p w14:paraId="798C6E8B" w14:textId="4100F3AC" w:rsidR="007771F8" w:rsidRPr="007771F8" w:rsidRDefault="007771F8" w:rsidP="007771F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22F28" w:themeColor="text2" w:themeShade="8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1F8">
                              <w:rPr>
                                <w:color w:val="222F28" w:themeColor="text2" w:themeShade="8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multidimensional array</w:t>
                            </w:r>
                            <w:r w:rsidR="002A790B">
                              <w:rPr>
                                <w:color w:val="222F28" w:themeColor="text2" w:themeShade="8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 structure</w:t>
                            </w:r>
                          </w:p>
                          <w:p w14:paraId="4206B032" w14:textId="77777777" w:rsidR="007771F8" w:rsidRDefault="007771F8" w:rsidP="007771F8">
                            <w:pPr>
                              <w:pStyle w:val="ListParagraph"/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63CDC0" w14:textId="51D2939E" w:rsidR="004505E3" w:rsidRDefault="004505E3" w:rsidP="004505E3">
                            <w:pP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75FA61" w14:textId="471316E2" w:rsidR="00D922E8" w:rsidRDefault="00D922E8" w:rsidP="004505E3">
                            <w:pP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61A60E" w14:textId="372C4BA4" w:rsidR="00D922E8" w:rsidRDefault="00D922E8" w:rsidP="004505E3">
                            <w:pP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95EA347" w14:textId="7EAAA651" w:rsidR="00D922E8" w:rsidRDefault="00D922E8" w:rsidP="004505E3">
                            <w:pPr>
                              <w:rPr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3A5BFC" w14:textId="42352939" w:rsidR="00D922E8" w:rsidRDefault="00D922E8" w:rsidP="004505E3">
                            <w:pPr>
                              <w:rPr>
                                <w:b/>
                                <w:bCs/>
                                <w:color w:val="4D671B" w:themeColor="accent1" w:themeShade="80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2E8">
                              <w:rPr>
                                <w:b/>
                                <w:bCs/>
                                <w:color w:val="4D671B" w:themeColor="accent1" w:themeShade="80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 Curricular Acivities :</w:t>
                            </w:r>
                          </w:p>
                          <w:p w14:paraId="0C7B3E16" w14:textId="76BD5405" w:rsidR="00D922E8" w:rsidRDefault="00D922E8" w:rsidP="00D922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2E8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Cricket</w:t>
                            </w: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Football</w:t>
                            </w:r>
                          </w:p>
                          <w:p w14:paraId="3F0828EA" w14:textId="6A83574C" w:rsidR="00D922E8" w:rsidRDefault="00D922E8" w:rsidP="00D922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Running</w:t>
                            </w:r>
                          </w:p>
                          <w:p w14:paraId="4BB900D6" w14:textId="55D8BD79" w:rsidR="00120BB2" w:rsidRPr="00D922E8" w:rsidRDefault="00120BB2" w:rsidP="00D922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BA1CDF9" w14:textId="77777777" w:rsidR="00153B84" w:rsidRDefault="00153B84" w:rsidP="006E2042"/>
    <w:sectPr w:rsidR="00153B84" w:rsidSect="00316843">
      <w:headerReference w:type="default" r:id="rId11"/>
      <w:pgSz w:w="12240" w:h="20160" w:code="5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D585" w14:textId="77777777" w:rsidR="00212212" w:rsidRDefault="00212212" w:rsidP="00C51CF5">
      <w:r>
        <w:separator/>
      </w:r>
    </w:p>
  </w:endnote>
  <w:endnote w:type="continuationSeparator" w:id="0">
    <w:p w14:paraId="1240A499" w14:textId="77777777" w:rsidR="00212212" w:rsidRDefault="0021221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ADA9" w14:textId="77777777" w:rsidR="00212212" w:rsidRDefault="00212212" w:rsidP="00C51CF5">
      <w:r>
        <w:separator/>
      </w:r>
    </w:p>
  </w:footnote>
  <w:footnote w:type="continuationSeparator" w:id="0">
    <w:p w14:paraId="4E3B569D" w14:textId="77777777" w:rsidR="00212212" w:rsidRDefault="0021221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7FD4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F7AC19" wp14:editId="499225DB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53E5D7A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9672F"/>
    <w:multiLevelType w:val="hybridMultilevel"/>
    <w:tmpl w:val="8F8EE5EE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0D1C0F9C"/>
    <w:multiLevelType w:val="hybridMultilevel"/>
    <w:tmpl w:val="971CB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14969"/>
    <w:multiLevelType w:val="hybridMultilevel"/>
    <w:tmpl w:val="D8D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236A"/>
    <w:multiLevelType w:val="hybridMultilevel"/>
    <w:tmpl w:val="C9E60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704ED"/>
    <w:multiLevelType w:val="hybridMultilevel"/>
    <w:tmpl w:val="2F147176"/>
    <w:lvl w:ilvl="0" w:tplc="B462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04A7B"/>
    <w:multiLevelType w:val="hybridMultilevel"/>
    <w:tmpl w:val="EA9C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49DC"/>
    <w:multiLevelType w:val="hybridMultilevel"/>
    <w:tmpl w:val="05D2C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C1D2A"/>
    <w:multiLevelType w:val="hybridMultilevel"/>
    <w:tmpl w:val="2CEE091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7E9B5739"/>
    <w:multiLevelType w:val="hybridMultilevel"/>
    <w:tmpl w:val="B866B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488398">
    <w:abstractNumId w:val="0"/>
  </w:num>
  <w:num w:numId="2" w16cid:durableId="158083778">
    <w:abstractNumId w:val="3"/>
  </w:num>
  <w:num w:numId="3" w16cid:durableId="1790926252">
    <w:abstractNumId w:val="6"/>
  </w:num>
  <w:num w:numId="4" w16cid:durableId="1507086804">
    <w:abstractNumId w:val="8"/>
  </w:num>
  <w:num w:numId="5" w16cid:durableId="1229996533">
    <w:abstractNumId w:val="1"/>
  </w:num>
  <w:num w:numId="6" w16cid:durableId="1603880617">
    <w:abstractNumId w:val="9"/>
  </w:num>
  <w:num w:numId="7" w16cid:durableId="316155907">
    <w:abstractNumId w:val="4"/>
  </w:num>
  <w:num w:numId="8" w16cid:durableId="1418407802">
    <w:abstractNumId w:val="2"/>
  </w:num>
  <w:num w:numId="9" w16cid:durableId="1999770777">
    <w:abstractNumId w:val="7"/>
  </w:num>
  <w:num w:numId="10" w16cid:durableId="1361514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BD"/>
    <w:rsid w:val="000521EF"/>
    <w:rsid w:val="000952BD"/>
    <w:rsid w:val="000A545F"/>
    <w:rsid w:val="000F3BEA"/>
    <w:rsid w:val="0010314C"/>
    <w:rsid w:val="001051D1"/>
    <w:rsid w:val="0011587E"/>
    <w:rsid w:val="00120BB2"/>
    <w:rsid w:val="00153B84"/>
    <w:rsid w:val="00167F43"/>
    <w:rsid w:val="00196AAB"/>
    <w:rsid w:val="001A4D1A"/>
    <w:rsid w:val="001B0B3D"/>
    <w:rsid w:val="00212212"/>
    <w:rsid w:val="002A790B"/>
    <w:rsid w:val="0031635A"/>
    <w:rsid w:val="00316843"/>
    <w:rsid w:val="00383459"/>
    <w:rsid w:val="003B0DB8"/>
    <w:rsid w:val="003F477D"/>
    <w:rsid w:val="00431999"/>
    <w:rsid w:val="00443E2D"/>
    <w:rsid w:val="004505E3"/>
    <w:rsid w:val="00486FA3"/>
    <w:rsid w:val="004C3945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B0A"/>
    <w:rsid w:val="006B1603"/>
    <w:rsid w:val="006D409C"/>
    <w:rsid w:val="006E2042"/>
    <w:rsid w:val="006E4BB8"/>
    <w:rsid w:val="00776643"/>
    <w:rsid w:val="007771F8"/>
    <w:rsid w:val="00797579"/>
    <w:rsid w:val="007D0F5B"/>
    <w:rsid w:val="007D6204"/>
    <w:rsid w:val="007E4D13"/>
    <w:rsid w:val="00862972"/>
    <w:rsid w:val="00882E29"/>
    <w:rsid w:val="008F290E"/>
    <w:rsid w:val="00942045"/>
    <w:rsid w:val="00964B9F"/>
    <w:rsid w:val="009D7622"/>
    <w:rsid w:val="009F215D"/>
    <w:rsid w:val="009F49F1"/>
    <w:rsid w:val="00A73BCA"/>
    <w:rsid w:val="00A75FCE"/>
    <w:rsid w:val="00AA6254"/>
    <w:rsid w:val="00AC5509"/>
    <w:rsid w:val="00AF4EA4"/>
    <w:rsid w:val="00B0669D"/>
    <w:rsid w:val="00B269D2"/>
    <w:rsid w:val="00B90CEF"/>
    <w:rsid w:val="00B95D4D"/>
    <w:rsid w:val="00BA46C7"/>
    <w:rsid w:val="00BB464E"/>
    <w:rsid w:val="00C2337B"/>
    <w:rsid w:val="00C34F0F"/>
    <w:rsid w:val="00C51CF5"/>
    <w:rsid w:val="00C71FB3"/>
    <w:rsid w:val="00C93D20"/>
    <w:rsid w:val="00CA407F"/>
    <w:rsid w:val="00D00A30"/>
    <w:rsid w:val="00D8438A"/>
    <w:rsid w:val="00D922E8"/>
    <w:rsid w:val="00DC71AE"/>
    <w:rsid w:val="00DD47DE"/>
    <w:rsid w:val="00E55D74"/>
    <w:rsid w:val="00E774C3"/>
    <w:rsid w:val="00E8541C"/>
    <w:rsid w:val="00F4523F"/>
    <w:rsid w:val="00F56513"/>
    <w:rsid w:val="00F6014E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F48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table" w:styleId="TableGrid">
    <w:name w:val="Table Grid"/>
    <w:basedOn w:val="TableNormal"/>
    <w:uiPriority w:val="39"/>
    <w:rsid w:val="00095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kishanvyas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kishan-vyas-6274551b7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3BB75C80A84BD7A8BFD8C006720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A51B-2B66-49B7-89E8-222134D45AB5}"/>
      </w:docPartPr>
      <w:docPartBody>
        <w:p w:rsidR="004C26CC" w:rsidRDefault="00B6071A">
          <w:pPr>
            <w:pStyle w:val="FC3BB75C80A84BD7A8BFD8C006720A0A"/>
          </w:pPr>
          <w:r w:rsidRPr="00036450">
            <w:t>EDUCATION</w:t>
          </w:r>
        </w:p>
      </w:docPartBody>
    </w:docPart>
    <w:docPart>
      <w:docPartPr>
        <w:name w:val="E0F2E9E4EFE3490F9D3BDF2FB0F9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7D91B-4E51-4977-B577-E66D56D464BF}"/>
      </w:docPartPr>
      <w:docPartBody>
        <w:p w:rsidR="004C26CC" w:rsidRDefault="00B6071A">
          <w:pPr>
            <w:pStyle w:val="E0F2E9E4EFE3490F9D3BDF2FB0F99B15"/>
          </w:pPr>
          <w:r w:rsidRPr="005D47DE">
            <w:t>Profile</w:t>
          </w:r>
        </w:p>
      </w:docPartBody>
    </w:docPart>
    <w:docPart>
      <w:docPartPr>
        <w:name w:val="8CDB8EF3001744E9A2AEA3FD4FA6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D73B9-2EB6-494D-AFB6-762E5713B7CA}"/>
      </w:docPartPr>
      <w:docPartBody>
        <w:p w:rsidR="004C26CC" w:rsidRDefault="00B6071A">
          <w:pPr>
            <w:pStyle w:val="8CDB8EF3001744E9A2AEA3FD4FA6DBAD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59AAEB5512F248009F7B504E4A533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678C-CCF3-43E5-AC20-664C91F42BB7}"/>
      </w:docPartPr>
      <w:docPartBody>
        <w:p w:rsidR="004C26CC" w:rsidRDefault="00B6071A">
          <w:pPr>
            <w:pStyle w:val="59AAEB5512F248009F7B504E4A533A44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274748BC98DD4CDA8836B9D720F5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5BDD4-2627-41F8-924A-DC08803F3FF5}"/>
      </w:docPartPr>
      <w:docPartBody>
        <w:p w:rsidR="004C26CC" w:rsidRDefault="00B6071A">
          <w:pPr>
            <w:pStyle w:val="274748BC98DD4CDA8836B9D720F5901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A"/>
    <w:rsid w:val="004C26CC"/>
    <w:rsid w:val="006D7761"/>
    <w:rsid w:val="00AC03B4"/>
    <w:rsid w:val="00B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BB75C80A84BD7A8BFD8C006720A0A">
    <w:name w:val="FC3BB75C80A84BD7A8BFD8C006720A0A"/>
  </w:style>
  <w:style w:type="paragraph" w:customStyle="1" w:styleId="E0F2E9E4EFE3490F9D3BDF2FB0F99B15">
    <w:name w:val="E0F2E9E4EFE3490F9D3BDF2FB0F99B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paragraph" w:customStyle="1" w:styleId="8CDB8EF3001744E9A2AEA3FD4FA6DBAD">
    <w:name w:val="8CDB8EF3001744E9A2AEA3FD4FA6DBAD"/>
  </w:style>
  <w:style w:type="paragraph" w:customStyle="1" w:styleId="59AAEB5512F248009F7B504E4A533A44">
    <w:name w:val="59AAEB5512F248009F7B504E4A533A44"/>
  </w:style>
  <w:style w:type="paragraph" w:customStyle="1" w:styleId="274748BC98DD4CDA8836B9D720F5901C">
    <w:name w:val="274748BC98DD4CDA8836B9D720F5901C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3187-A58D-46E2-91FC-321F3C06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2022-05-30T16:19:00Z</dcterms:created>
  <dcterms:modified xsi:type="dcterms:W3CDTF">2023-01-09T18:46:00Z</dcterms:modified>
</cp:coreProperties>
</file>